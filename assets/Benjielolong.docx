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p w14:paraId="2B8D396E" w14:textId="77777777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69DCB1E" wp14:editId="7E861077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136E0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06"/>
        <w:gridCol w:w="610"/>
        <w:gridCol w:w="697"/>
        <w:gridCol w:w="475"/>
        <w:gridCol w:w="3200"/>
      </w:tblGrid>
      <w:tr w:rsidR="00E95D08" w:rsidRPr="00162614" w14:paraId="023187FF" w14:textId="77777777" w:rsidTr="00981F78">
        <w:trPr>
          <w:trHeight w:val="559"/>
        </w:trPr>
        <w:tc>
          <w:tcPr>
            <w:tcW w:w="4706" w:type="dxa"/>
            <w:vMerge w:val="restart"/>
          </w:tcPr>
          <w:p w14:paraId="63E0FC1D" w14:textId="77777777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4934C57E" w14:textId="15E2E095" w:rsidR="00E95D08" w:rsidRPr="00386DD3" w:rsidRDefault="00981F78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Benjie</w:t>
            </w:r>
          </w:p>
          <w:p w14:paraId="08894E44" w14:textId="04344D3B" w:rsidR="00E95D08" w:rsidRPr="00162614" w:rsidRDefault="00981F78" w:rsidP="00DE524F">
            <w:pPr>
              <w:pStyle w:val="Subtitle"/>
            </w:pPr>
            <w:r>
              <w:t>Lolong</w:t>
            </w:r>
          </w:p>
        </w:tc>
        <w:tc>
          <w:tcPr>
            <w:tcW w:w="610" w:type="dxa"/>
          </w:tcPr>
          <w:p w14:paraId="168C31DD" w14:textId="77777777" w:rsidR="00E95D08" w:rsidRPr="00162614" w:rsidRDefault="00E95D08" w:rsidP="00DE524F"/>
        </w:tc>
        <w:tc>
          <w:tcPr>
            <w:tcW w:w="697" w:type="dxa"/>
          </w:tcPr>
          <w:p w14:paraId="1B61B6BE" w14:textId="77777777" w:rsidR="00E95D08" w:rsidRPr="00162614" w:rsidRDefault="00E95D08" w:rsidP="00DE524F"/>
        </w:tc>
        <w:tc>
          <w:tcPr>
            <w:tcW w:w="3675" w:type="dxa"/>
            <w:gridSpan w:val="2"/>
            <w:vAlign w:val="center"/>
          </w:tcPr>
          <w:p w14:paraId="0EAC4721" w14:textId="7C144839" w:rsidR="00E95D08" w:rsidRPr="00162614" w:rsidRDefault="00981F78" w:rsidP="00E95D08">
            <w:pPr>
              <w:pStyle w:val="Heading3"/>
            </w:pPr>
            <w:r>
              <w:t>Front-End Developer</w:t>
            </w:r>
          </w:p>
        </w:tc>
      </w:tr>
      <w:tr w:rsidR="00E95D08" w:rsidRPr="00162614" w14:paraId="6779843A" w14:textId="77777777" w:rsidTr="00981F78">
        <w:trPr>
          <w:trHeight w:val="558"/>
        </w:trPr>
        <w:tc>
          <w:tcPr>
            <w:tcW w:w="4706" w:type="dxa"/>
            <w:vMerge/>
          </w:tcPr>
          <w:p w14:paraId="413AEE4B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10" w:type="dxa"/>
          </w:tcPr>
          <w:p w14:paraId="0CD496FB" w14:textId="77777777" w:rsidR="00E95D08" w:rsidRPr="00162614" w:rsidRDefault="00E95D08" w:rsidP="00DE524F"/>
        </w:tc>
        <w:tc>
          <w:tcPr>
            <w:tcW w:w="697" w:type="dxa"/>
          </w:tcPr>
          <w:p w14:paraId="52B0DC98" w14:textId="77777777" w:rsidR="00E95D08" w:rsidRPr="00162614" w:rsidRDefault="00E95D08" w:rsidP="00DE524F"/>
        </w:tc>
        <w:tc>
          <w:tcPr>
            <w:tcW w:w="3675" w:type="dxa"/>
            <w:gridSpan w:val="2"/>
            <w:vAlign w:val="center"/>
          </w:tcPr>
          <w:p w14:paraId="660BA302" w14:textId="77777777" w:rsidR="00E95D08" w:rsidRPr="00162614" w:rsidRDefault="00000000" w:rsidP="00E95D08">
            <w:pPr>
              <w:pStyle w:val="Heading4"/>
            </w:pPr>
            <w:sdt>
              <w:sdtPr>
                <w:id w:val="-1303387839"/>
                <w:placeholder>
                  <w:docPart w:val="255564A25B124920BBB5C1652A161415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UI/UX Engineer</w:t>
                </w:r>
              </w:sdtContent>
            </w:sdt>
          </w:p>
        </w:tc>
      </w:tr>
      <w:tr w:rsidR="00E95D08" w:rsidRPr="00162614" w14:paraId="211AEBF8" w14:textId="77777777" w:rsidTr="00981F78">
        <w:trPr>
          <w:trHeight w:val="1191"/>
        </w:trPr>
        <w:tc>
          <w:tcPr>
            <w:tcW w:w="4706" w:type="dxa"/>
            <w:vMerge/>
          </w:tcPr>
          <w:p w14:paraId="3BD2929E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10" w:type="dxa"/>
          </w:tcPr>
          <w:p w14:paraId="184F804E" w14:textId="77777777" w:rsidR="00E95D08" w:rsidRDefault="00E95D08" w:rsidP="00DE524F"/>
        </w:tc>
        <w:tc>
          <w:tcPr>
            <w:tcW w:w="697" w:type="dxa"/>
          </w:tcPr>
          <w:p w14:paraId="3CFA000F" w14:textId="77777777" w:rsidR="00E95D08" w:rsidRDefault="00E95D08" w:rsidP="00DE524F"/>
        </w:tc>
        <w:tc>
          <w:tcPr>
            <w:tcW w:w="3675" w:type="dxa"/>
            <w:gridSpan w:val="2"/>
          </w:tcPr>
          <w:p w14:paraId="5DE1237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7A606ECD3CC461FB713664A7B6FBA6E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39D2B57B" w14:textId="77777777" w:rsidTr="00981F78">
        <w:trPr>
          <w:trHeight w:val="850"/>
        </w:trPr>
        <w:tc>
          <w:tcPr>
            <w:tcW w:w="4706" w:type="dxa"/>
            <w:vAlign w:val="center"/>
          </w:tcPr>
          <w:p w14:paraId="20DB4B1C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1CF668B1B404AF98077965F5A86C5B4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10" w:type="dxa"/>
            <w:vAlign w:val="center"/>
          </w:tcPr>
          <w:p w14:paraId="17DD25A0" w14:textId="77777777" w:rsidR="00E95D08" w:rsidRDefault="00E95D08" w:rsidP="00E95D08"/>
        </w:tc>
        <w:tc>
          <w:tcPr>
            <w:tcW w:w="697" w:type="dxa"/>
            <w:vAlign w:val="center"/>
          </w:tcPr>
          <w:p w14:paraId="19F9244C" w14:textId="77777777" w:rsidR="00E95D08" w:rsidRDefault="00E95D08" w:rsidP="00E95D08"/>
        </w:tc>
        <w:tc>
          <w:tcPr>
            <w:tcW w:w="3675" w:type="dxa"/>
            <w:gridSpan w:val="2"/>
            <w:vAlign w:val="center"/>
          </w:tcPr>
          <w:p w14:paraId="05F241CB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584EFBF242D249419E659C89E19F751E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7AA72BE8" w14:textId="77777777" w:rsidTr="00981F78">
        <w:trPr>
          <w:trHeight w:val="639"/>
        </w:trPr>
        <w:tc>
          <w:tcPr>
            <w:tcW w:w="4706" w:type="dxa"/>
            <w:vMerge w:val="restart"/>
            <w:vAlign w:val="center"/>
          </w:tcPr>
          <w:p w14:paraId="6388F404" w14:textId="77777777" w:rsidR="00E95D08" w:rsidRPr="000F3FE2" w:rsidRDefault="00000000" w:rsidP="00E95D08">
            <w:sdt>
              <w:sdtPr>
                <w:id w:val="998541246"/>
                <w:placeholder>
                  <w:docPart w:val="2CF9677273DD4298BF749584FCE97730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10" w:type="dxa"/>
            <w:vMerge w:val="restart"/>
          </w:tcPr>
          <w:p w14:paraId="18063079" w14:textId="77777777" w:rsidR="00E95D08" w:rsidRDefault="00E95D08" w:rsidP="00DE524F"/>
        </w:tc>
        <w:tc>
          <w:tcPr>
            <w:tcW w:w="697" w:type="dxa"/>
            <w:vMerge w:val="restart"/>
          </w:tcPr>
          <w:p w14:paraId="407E3E77" w14:textId="77777777" w:rsidR="00E95D08" w:rsidRDefault="00E95D08" w:rsidP="00DE524F"/>
        </w:tc>
        <w:tc>
          <w:tcPr>
            <w:tcW w:w="475" w:type="dxa"/>
            <w:vAlign w:val="center"/>
          </w:tcPr>
          <w:p w14:paraId="462F3106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7832ABE0" wp14:editId="4AF899F3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  <w:vAlign w:val="center"/>
          </w:tcPr>
          <w:p w14:paraId="1B788C32" w14:textId="446E1BBD" w:rsidR="00E95D08" w:rsidRPr="008D4A99" w:rsidRDefault="00981F78" w:rsidP="00E95D08">
            <w:pPr>
              <w:pStyle w:val="Contact1"/>
            </w:pPr>
            <w:r>
              <w:t>639128090427</w:t>
            </w:r>
          </w:p>
        </w:tc>
      </w:tr>
      <w:tr w:rsidR="00E95D08" w:rsidRPr="00162614" w14:paraId="2E1760BC" w14:textId="77777777" w:rsidTr="00981F78">
        <w:trPr>
          <w:trHeight w:val="637"/>
        </w:trPr>
        <w:tc>
          <w:tcPr>
            <w:tcW w:w="4706" w:type="dxa"/>
            <w:vMerge/>
          </w:tcPr>
          <w:p w14:paraId="190429FA" w14:textId="77777777" w:rsidR="00E95D08" w:rsidRPr="000F3FE2" w:rsidRDefault="00E95D08" w:rsidP="00DE524F"/>
        </w:tc>
        <w:tc>
          <w:tcPr>
            <w:tcW w:w="610" w:type="dxa"/>
            <w:vMerge/>
          </w:tcPr>
          <w:p w14:paraId="4FCB222D" w14:textId="77777777" w:rsidR="00E95D08" w:rsidRDefault="00E95D08" w:rsidP="00DE524F"/>
        </w:tc>
        <w:tc>
          <w:tcPr>
            <w:tcW w:w="697" w:type="dxa"/>
            <w:vMerge/>
          </w:tcPr>
          <w:p w14:paraId="3EEB07B1" w14:textId="77777777" w:rsidR="00E95D08" w:rsidRDefault="00E95D08" w:rsidP="00DE524F"/>
        </w:tc>
        <w:tc>
          <w:tcPr>
            <w:tcW w:w="475" w:type="dxa"/>
            <w:vAlign w:val="center"/>
          </w:tcPr>
          <w:p w14:paraId="5992E7FE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B381B26" wp14:editId="5276424B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  <w:vAlign w:val="center"/>
          </w:tcPr>
          <w:p w14:paraId="73DADB2E" w14:textId="10DE0031" w:rsidR="00E95D08" w:rsidRPr="00981F78" w:rsidRDefault="00981F78" w:rsidP="00E95D08">
            <w:pPr>
              <w:pStyle w:val="Contact2"/>
              <w:rPr>
                <w:sz w:val="22"/>
                <w:szCs w:val="22"/>
              </w:rPr>
            </w:pPr>
            <w:r w:rsidRPr="00981F78">
              <w:rPr>
                <w:sz w:val="22"/>
                <w:szCs w:val="22"/>
              </w:rPr>
              <w:t>lolong.benjie.reario@gmail.com</w:t>
            </w:r>
          </w:p>
        </w:tc>
      </w:tr>
      <w:tr w:rsidR="00E95D08" w:rsidRPr="00162614" w14:paraId="1E83958A" w14:textId="77777777" w:rsidTr="00981F78">
        <w:trPr>
          <w:trHeight w:val="637"/>
        </w:trPr>
        <w:tc>
          <w:tcPr>
            <w:tcW w:w="4706" w:type="dxa"/>
            <w:vMerge/>
          </w:tcPr>
          <w:p w14:paraId="51E6CADC" w14:textId="77777777" w:rsidR="00E95D08" w:rsidRPr="000F3FE2" w:rsidRDefault="00E95D08" w:rsidP="00DE524F"/>
        </w:tc>
        <w:tc>
          <w:tcPr>
            <w:tcW w:w="610" w:type="dxa"/>
            <w:vMerge/>
          </w:tcPr>
          <w:p w14:paraId="1E014D77" w14:textId="77777777" w:rsidR="00E95D08" w:rsidRDefault="00E95D08" w:rsidP="00DE524F"/>
        </w:tc>
        <w:tc>
          <w:tcPr>
            <w:tcW w:w="697" w:type="dxa"/>
            <w:vMerge/>
          </w:tcPr>
          <w:p w14:paraId="33058527" w14:textId="77777777" w:rsidR="00E95D08" w:rsidRDefault="00E95D08" w:rsidP="00DE524F"/>
        </w:tc>
        <w:tc>
          <w:tcPr>
            <w:tcW w:w="475" w:type="dxa"/>
            <w:vAlign w:val="center"/>
          </w:tcPr>
          <w:p w14:paraId="75D20879" w14:textId="0C560667" w:rsidR="00E95D08" w:rsidRPr="008D4A99" w:rsidRDefault="00981F78" w:rsidP="00E95D08">
            <w:r w:rsidRPr="00162614">
              <w:rPr>
                <w:noProof/>
                <w:lang w:val="en-AU" w:eastAsia="en-AU"/>
              </w:rPr>
              <w:drawing>
                <wp:anchor distT="0" distB="0" distL="114300" distR="114300" simplePos="0" relativeHeight="251660288" behindDoc="0" locked="0" layoutInCell="1" allowOverlap="1" wp14:anchorId="1DDA07A6" wp14:editId="205C88F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-311150</wp:posOffset>
                  </wp:positionV>
                  <wp:extent cx="165100" cy="156210"/>
                  <wp:effectExtent l="0" t="0" r="6350" b="0"/>
                  <wp:wrapNone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00" w:type="dxa"/>
            <w:vAlign w:val="center"/>
          </w:tcPr>
          <w:p w14:paraId="6DCBCF9E" w14:textId="051FCC2E" w:rsidR="00E95D08" w:rsidRDefault="00981F78" w:rsidP="00E95D08">
            <w:pPr>
              <w:pStyle w:val="Contact2"/>
            </w:pPr>
            <w:hyperlink r:id="rId16" w:history="1">
              <w:r w:rsidRPr="000B70FE">
                <w:rPr>
                  <w:rStyle w:val="Hyperlink"/>
                </w:rPr>
                <w:t>https://luxury-pika-c606f6.netlify.app/</w:t>
              </w:r>
            </w:hyperlink>
          </w:p>
          <w:p w14:paraId="6D0B19D2" w14:textId="77777777" w:rsidR="00981F78" w:rsidRDefault="00981F78" w:rsidP="00E95D08">
            <w:pPr>
              <w:pStyle w:val="Contact2"/>
            </w:pPr>
          </w:p>
          <w:p w14:paraId="159C0BF6" w14:textId="087F6043" w:rsidR="00981F78" w:rsidRPr="008D4A99" w:rsidRDefault="00981F78" w:rsidP="00E95D08">
            <w:pPr>
              <w:pStyle w:val="Contact2"/>
            </w:pPr>
          </w:p>
        </w:tc>
      </w:tr>
      <w:tr w:rsidR="00E95D08" w14:paraId="55F69CDD" w14:textId="77777777" w:rsidTr="00981F78">
        <w:trPr>
          <w:trHeight w:val="964"/>
        </w:trPr>
        <w:tc>
          <w:tcPr>
            <w:tcW w:w="4706" w:type="dxa"/>
            <w:vAlign w:val="center"/>
          </w:tcPr>
          <w:p w14:paraId="390C9950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1957F7F0BAAF4FC1883F71E0828E936F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10" w:type="dxa"/>
            <w:vAlign w:val="center"/>
          </w:tcPr>
          <w:p w14:paraId="33626529" w14:textId="77777777" w:rsidR="00E95D08" w:rsidRDefault="00E95D08" w:rsidP="00E95D08"/>
        </w:tc>
        <w:tc>
          <w:tcPr>
            <w:tcW w:w="697" w:type="dxa"/>
            <w:vAlign w:val="center"/>
          </w:tcPr>
          <w:p w14:paraId="60CF9A3A" w14:textId="77777777" w:rsidR="00E95D08" w:rsidRDefault="00E95D08" w:rsidP="00E95D08"/>
        </w:tc>
        <w:tc>
          <w:tcPr>
            <w:tcW w:w="3675" w:type="dxa"/>
            <w:gridSpan w:val="2"/>
            <w:vAlign w:val="center"/>
          </w:tcPr>
          <w:p w14:paraId="175C9617" w14:textId="07D8342B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B64197EFA31B4970A658EF0FF25E47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67329DFB" w14:textId="77777777" w:rsidTr="00981F78">
        <w:trPr>
          <w:trHeight w:val="2608"/>
        </w:trPr>
        <w:tc>
          <w:tcPr>
            <w:tcW w:w="4706" w:type="dxa"/>
            <w:tcBorders>
              <w:bottom w:val="single" w:sz="4" w:space="0" w:color="3A8C95" w:themeColor="accent5" w:themeShade="80"/>
            </w:tcBorders>
          </w:tcPr>
          <w:p w14:paraId="70ECA013" w14:textId="78CF6DB9" w:rsidR="00E95D08" w:rsidRPr="00162614" w:rsidRDefault="0079579F" w:rsidP="00E95D08">
            <w:pPr>
              <w:pStyle w:val="Heading2"/>
            </w:pPr>
            <w:proofErr w:type="spellStart"/>
            <w:r>
              <w:t>Datamatics</w:t>
            </w:r>
            <w:proofErr w:type="spellEnd"/>
          </w:p>
          <w:p w14:paraId="40C5F848" w14:textId="70C53EB7" w:rsidR="00E95D08" w:rsidRPr="00162614" w:rsidRDefault="0079579F" w:rsidP="00E95D08">
            <w:pPr>
              <w:pStyle w:val="Date"/>
            </w:pPr>
            <w:r>
              <w:t>2022-present</w:t>
            </w:r>
          </w:p>
          <w:p w14:paraId="05D2B3E8" w14:textId="77777777" w:rsidR="00E95D08" w:rsidRPr="00162614" w:rsidRDefault="00000000" w:rsidP="00E95D08">
            <w:sdt>
              <w:sdtPr>
                <w:id w:val="468020753"/>
                <w:placeholder>
                  <w:docPart w:val="0A01A28950D342ED92655D385C4EC2E8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10" w:type="dxa"/>
          </w:tcPr>
          <w:p w14:paraId="7F4C8546" w14:textId="77777777" w:rsidR="00E95D08" w:rsidRDefault="00E95D08" w:rsidP="00DE524F"/>
        </w:tc>
        <w:tc>
          <w:tcPr>
            <w:tcW w:w="697" w:type="dxa"/>
          </w:tcPr>
          <w:p w14:paraId="35A1BEE6" w14:textId="77777777" w:rsidR="00E95D08" w:rsidRDefault="00E95D08" w:rsidP="00DE524F"/>
        </w:tc>
        <w:tc>
          <w:tcPr>
            <w:tcW w:w="3675" w:type="dxa"/>
            <w:gridSpan w:val="2"/>
            <w:vMerge w:val="restart"/>
            <w:vAlign w:val="center"/>
          </w:tcPr>
          <w:p w14:paraId="468B66E7" w14:textId="0C5F0755" w:rsidR="00E95D08" w:rsidRPr="00981F78" w:rsidRDefault="00981F78" w:rsidP="00981F78">
            <w:pPr>
              <w:pStyle w:val="ListBullet"/>
              <w:rPr>
                <w:szCs w:val="28"/>
              </w:rPr>
            </w:pPr>
            <w:r>
              <w:t>Front-End Development</w:t>
            </w:r>
          </w:p>
          <w:p w14:paraId="29FD4CF2" w14:textId="1C645B47" w:rsidR="00981F78" w:rsidRPr="00981F78" w:rsidRDefault="00000000" w:rsidP="00981F7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E4F746E6D054971A20003E43F878356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2414385B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4967B0CC510742CF9C841C37D41D017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36C2B8A7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9C9C679A93C34BD6B82A342A3750792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3F5C4F5E" w14:textId="77777777" w:rsidTr="00981F78">
        <w:trPr>
          <w:trHeight w:val="907"/>
        </w:trPr>
        <w:tc>
          <w:tcPr>
            <w:tcW w:w="4706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BE392AF" w14:textId="5B743C7E" w:rsidR="00E95D08" w:rsidRPr="00162614" w:rsidRDefault="0079579F" w:rsidP="00E95D08">
            <w:pPr>
              <w:pStyle w:val="Heading2"/>
            </w:pPr>
            <w:r>
              <w:t>Freelance</w:t>
            </w:r>
          </w:p>
          <w:p w14:paraId="047EF7A7" w14:textId="062ECCED" w:rsidR="00E95D08" w:rsidRPr="00162614" w:rsidRDefault="0079579F" w:rsidP="00E95D08">
            <w:pPr>
              <w:pStyle w:val="Date"/>
            </w:pPr>
            <w:r>
              <w:t>2024-present</w:t>
            </w:r>
          </w:p>
          <w:p w14:paraId="15EF7E5D" w14:textId="77777777" w:rsidR="00E95D08" w:rsidRPr="00BB3142" w:rsidRDefault="00000000" w:rsidP="00E95D08">
            <w:sdt>
              <w:sdtPr>
                <w:id w:val="-104650069"/>
                <w:placeholder>
                  <w:docPart w:val="EF1B9C24FBFB4D19B585F06A158D1FA4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10" w:type="dxa"/>
          </w:tcPr>
          <w:p w14:paraId="1FCF6E35" w14:textId="77777777" w:rsidR="00E95D08" w:rsidRDefault="00E95D08" w:rsidP="00DE524F"/>
        </w:tc>
        <w:tc>
          <w:tcPr>
            <w:tcW w:w="697" w:type="dxa"/>
            <w:vMerge w:val="restart"/>
          </w:tcPr>
          <w:p w14:paraId="73C3B879" w14:textId="77777777" w:rsidR="00E95D08" w:rsidRDefault="00E95D08" w:rsidP="00DE524F"/>
        </w:tc>
        <w:tc>
          <w:tcPr>
            <w:tcW w:w="3675" w:type="dxa"/>
            <w:gridSpan w:val="2"/>
            <w:vMerge/>
          </w:tcPr>
          <w:p w14:paraId="3688F644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35F10120" w14:textId="77777777" w:rsidTr="00981F78">
        <w:trPr>
          <w:trHeight w:val="850"/>
        </w:trPr>
        <w:tc>
          <w:tcPr>
            <w:tcW w:w="4706" w:type="dxa"/>
            <w:vMerge/>
            <w:tcBorders>
              <w:bottom w:val="single" w:sz="4" w:space="0" w:color="3A8C95" w:themeColor="accent5" w:themeShade="80"/>
            </w:tcBorders>
          </w:tcPr>
          <w:p w14:paraId="535D999F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10" w:type="dxa"/>
          </w:tcPr>
          <w:p w14:paraId="48DB45BF" w14:textId="77777777" w:rsidR="00E95D08" w:rsidRDefault="00E95D08" w:rsidP="00DE524F"/>
        </w:tc>
        <w:tc>
          <w:tcPr>
            <w:tcW w:w="697" w:type="dxa"/>
            <w:vMerge/>
          </w:tcPr>
          <w:p w14:paraId="1F0F9A30" w14:textId="77777777" w:rsidR="00E95D08" w:rsidRDefault="00E95D08" w:rsidP="00DE524F"/>
        </w:tc>
        <w:tc>
          <w:tcPr>
            <w:tcW w:w="3675" w:type="dxa"/>
            <w:gridSpan w:val="2"/>
            <w:vAlign w:val="center"/>
          </w:tcPr>
          <w:p w14:paraId="349AE932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CFD86CEB3BEB47819E0D36AC30A2CEF1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354AF2EC" w14:textId="77777777" w:rsidTr="00981F78">
        <w:trPr>
          <w:trHeight w:val="1417"/>
        </w:trPr>
        <w:tc>
          <w:tcPr>
            <w:tcW w:w="4706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72C32FC5" w14:textId="64284328" w:rsidR="00E95D08" w:rsidRPr="0079579F" w:rsidRDefault="00E95D08" w:rsidP="0079579F">
            <w:pPr>
              <w:pStyle w:val="Heading2"/>
              <w:rPr>
                <w:bCs/>
              </w:rPr>
            </w:pPr>
          </w:p>
        </w:tc>
        <w:tc>
          <w:tcPr>
            <w:tcW w:w="610" w:type="dxa"/>
          </w:tcPr>
          <w:p w14:paraId="450C88CF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697" w:type="dxa"/>
            <w:vMerge w:val="restart"/>
          </w:tcPr>
          <w:p w14:paraId="0CE94AF0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675" w:type="dxa"/>
            <w:gridSpan w:val="2"/>
            <w:vAlign w:val="center"/>
          </w:tcPr>
          <w:p w14:paraId="6CEC9594" w14:textId="77777777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275DA9A337564AB7B419C7A176E764F9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4B33380A" w14:textId="77777777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151AFBB4E03D4915BB7D9A327258AF6C"/>
                </w:placeholder>
                <w:temporary/>
                <w:showingPlcHdr/>
                <w15:appearance w15:val="hidden"/>
              </w:sdtPr>
              <w:sdtContent>
                <w:r w:rsidR="00E95D08">
                  <w:t>2016-2018</w:t>
                </w:r>
              </w:sdtContent>
            </w:sdt>
          </w:p>
          <w:p w14:paraId="06F9B96B" w14:textId="77777777" w:rsidR="00E95D08" w:rsidRPr="008A65BA" w:rsidRDefault="00000000" w:rsidP="00E95D08">
            <w:sdt>
              <w:sdtPr>
                <w:id w:val="-1194616297"/>
                <w:placeholder>
                  <w:docPart w:val="18757945486D48E6B4AFB722F1902D70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6F59A017" w14:textId="77777777" w:rsidTr="00981F78">
        <w:trPr>
          <w:trHeight w:val="1417"/>
        </w:trPr>
        <w:tc>
          <w:tcPr>
            <w:tcW w:w="4706" w:type="dxa"/>
            <w:vMerge/>
          </w:tcPr>
          <w:p w14:paraId="1756124A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10" w:type="dxa"/>
          </w:tcPr>
          <w:p w14:paraId="5C087075" w14:textId="77777777" w:rsidR="00E95D08" w:rsidRDefault="00E95D08" w:rsidP="00DE524F"/>
        </w:tc>
        <w:tc>
          <w:tcPr>
            <w:tcW w:w="697" w:type="dxa"/>
            <w:vMerge/>
          </w:tcPr>
          <w:p w14:paraId="4ACF0E99" w14:textId="77777777" w:rsidR="00E95D08" w:rsidRDefault="00E95D08" w:rsidP="00DE524F"/>
        </w:tc>
        <w:tc>
          <w:tcPr>
            <w:tcW w:w="3675" w:type="dxa"/>
            <w:gridSpan w:val="2"/>
            <w:vAlign w:val="center"/>
          </w:tcPr>
          <w:p w14:paraId="046FD21C" w14:textId="6EDB0C64" w:rsidR="00E95D08" w:rsidRPr="00162614" w:rsidRDefault="00981F78" w:rsidP="00E95D08">
            <w:pPr>
              <w:pStyle w:val="Heading2"/>
            </w:pPr>
            <w:r>
              <w:t>Quezon City University</w:t>
            </w:r>
          </w:p>
          <w:p w14:paraId="50DC3D6F" w14:textId="21D9BF70" w:rsidR="00E95D08" w:rsidRPr="00935402" w:rsidRDefault="00981F78" w:rsidP="00E95D08">
            <w:pPr>
              <w:pStyle w:val="Date"/>
            </w:pPr>
            <w:r>
              <w:t>2018-2022</w:t>
            </w:r>
          </w:p>
          <w:p w14:paraId="2C2DAD2F" w14:textId="6D40DF58" w:rsidR="00E95D08" w:rsidRPr="00162614" w:rsidRDefault="00981F78" w:rsidP="00E95D08">
            <w:r>
              <w:t>Bachelor of S</w:t>
            </w:r>
            <w:r w:rsidR="0079579F">
              <w:t>cience, Information Technology</w:t>
            </w:r>
          </w:p>
        </w:tc>
      </w:tr>
    </w:tbl>
    <w:p w14:paraId="5C5F7F26" w14:textId="77777777" w:rsidR="00E95D08" w:rsidRPr="00BA3E51" w:rsidRDefault="00E95D08" w:rsidP="001C6718"/>
    <w:sectPr w:rsidR="00E95D08" w:rsidRPr="00BA3E51" w:rsidSect="00940689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895A" w14:textId="77777777" w:rsidR="00940689" w:rsidRDefault="00940689" w:rsidP="00BA3E51">
      <w:pPr>
        <w:spacing w:line="240" w:lineRule="auto"/>
      </w:pPr>
      <w:r>
        <w:separator/>
      </w:r>
    </w:p>
  </w:endnote>
  <w:endnote w:type="continuationSeparator" w:id="0">
    <w:p w14:paraId="0E3237DA" w14:textId="77777777" w:rsidR="00940689" w:rsidRDefault="0094068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3BF8" w14:textId="77777777" w:rsidR="00940689" w:rsidRDefault="00940689" w:rsidP="00BA3E51">
      <w:pPr>
        <w:spacing w:line="240" w:lineRule="auto"/>
      </w:pPr>
      <w:r>
        <w:separator/>
      </w:r>
    </w:p>
  </w:footnote>
  <w:footnote w:type="continuationSeparator" w:id="0">
    <w:p w14:paraId="2A802AAC" w14:textId="77777777" w:rsidR="00940689" w:rsidRDefault="0094068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78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E7783"/>
    <w:rsid w:val="0041420A"/>
    <w:rsid w:val="00442A0E"/>
    <w:rsid w:val="00443C70"/>
    <w:rsid w:val="0045059C"/>
    <w:rsid w:val="004B419A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724B3"/>
    <w:rsid w:val="0079579F"/>
    <w:rsid w:val="007E5AAA"/>
    <w:rsid w:val="007E6083"/>
    <w:rsid w:val="0081316C"/>
    <w:rsid w:val="00855181"/>
    <w:rsid w:val="008643BF"/>
    <w:rsid w:val="00873F12"/>
    <w:rsid w:val="00893796"/>
    <w:rsid w:val="008A65BA"/>
    <w:rsid w:val="008B1112"/>
    <w:rsid w:val="008D4A99"/>
    <w:rsid w:val="00905659"/>
    <w:rsid w:val="00914419"/>
    <w:rsid w:val="00935402"/>
    <w:rsid w:val="00940689"/>
    <w:rsid w:val="00962E61"/>
    <w:rsid w:val="00976E5A"/>
    <w:rsid w:val="00981F78"/>
    <w:rsid w:val="00986331"/>
    <w:rsid w:val="009C7105"/>
    <w:rsid w:val="009D1934"/>
    <w:rsid w:val="009E3575"/>
    <w:rsid w:val="00A31B03"/>
    <w:rsid w:val="00AB7FE5"/>
    <w:rsid w:val="00AC1E5A"/>
    <w:rsid w:val="00AC383F"/>
    <w:rsid w:val="00B87E22"/>
    <w:rsid w:val="00BA2D2C"/>
    <w:rsid w:val="00BA3E51"/>
    <w:rsid w:val="00BB3142"/>
    <w:rsid w:val="00C155FC"/>
    <w:rsid w:val="00C348EF"/>
    <w:rsid w:val="00C45D7E"/>
    <w:rsid w:val="00C66715"/>
    <w:rsid w:val="00C73E98"/>
    <w:rsid w:val="00C84D81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95D08"/>
    <w:rsid w:val="00EA0042"/>
    <w:rsid w:val="00EF639B"/>
    <w:rsid w:val="00F50BC6"/>
    <w:rsid w:val="00F8359C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EE599"/>
  <w15:chartTrackingRefBased/>
  <w15:docId w15:val="{79C6DA61-51F2-43E3-95AF-C9DC3CC8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uxury-pika-c606f6.netlify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shel%20Lolong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5564A25B124920BBB5C1652A161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FEB6-4B6F-4BD0-85D4-0E4F6130D24F}"/>
      </w:docPartPr>
      <w:docPartBody>
        <w:p w:rsidR="00000000" w:rsidRDefault="00000000">
          <w:pPr>
            <w:pStyle w:val="255564A25B124920BBB5C1652A161415"/>
          </w:pPr>
          <w:r w:rsidRPr="00386DD3">
            <w:t>UI/UX Engineer</w:t>
          </w:r>
        </w:p>
      </w:docPartBody>
    </w:docPart>
    <w:docPart>
      <w:docPartPr>
        <w:name w:val="B7A606ECD3CC461FB713664A7B6F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A75F7-BFEB-4E09-80E8-E1E727EBD8ED}"/>
      </w:docPartPr>
      <w:docPartBody>
        <w:p w:rsidR="00000000" w:rsidRDefault="00000000">
          <w:pPr>
            <w:pStyle w:val="B7A606ECD3CC461FB713664A7B6FBA6E"/>
          </w:pPr>
          <w:r w:rsidRPr="00386DD3">
            <w:t>Developer</w:t>
          </w:r>
        </w:p>
      </w:docPartBody>
    </w:docPart>
    <w:docPart>
      <w:docPartPr>
        <w:name w:val="E1CF668B1B404AF98077965F5A86C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6ACC4-8BB7-4D11-BCC0-53533BFADF90}"/>
      </w:docPartPr>
      <w:docPartBody>
        <w:p w:rsidR="00000000" w:rsidRDefault="00000000">
          <w:pPr>
            <w:pStyle w:val="E1CF668B1B404AF98077965F5A86C5B4"/>
          </w:pPr>
          <w:r w:rsidRPr="00C45D7E">
            <w:t>PROFILE</w:t>
          </w:r>
        </w:p>
      </w:docPartBody>
    </w:docPart>
    <w:docPart>
      <w:docPartPr>
        <w:name w:val="584EFBF242D249419E659C89E19F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ED1E-ECED-4C89-8349-A68C9BB5E6AA}"/>
      </w:docPartPr>
      <w:docPartBody>
        <w:p w:rsidR="00000000" w:rsidRDefault="00000000">
          <w:pPr>
            <w:pStyle w:val="584EFBF242D249419E659C89E19F751E"/>
          </w:pPr>
          <w:r w:rsidRPr="00162614">
            <w:t>CONTACT</w:t>
          </w:r>
        </w:p>
      </w:docPartBody>
    </w:docPart>
    <w:docPart>
      <w:docPartPr>
        <w:name w:val="2CF9677273DD4298BF749584FCE97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125AA-213F-4F08-BC54-B378187FF5A7}"/>
      </w:docPartPr>
      <w:docPartBody>
        <w:p w:rsidR="00000000" w:rsidRDefault="00000000">
          <w:pPr>
            <w:pStyle w:val="2CF9677273DD4298BF749584FCE97730"/>
          </w:pPr>
          <w:r>
            <w:t xml:space="preserve">Enthusiastic and creative graphic designer with a passion for translating ideas into visually compelling designs. With </w:t>
          </w:r>
          <w:r>
            <w:t>experience in both print and digital mediums, I thrive on bringing concepts to life through innovative and impactful designs.</w:t>
          </w:r>
        </w:p>
      </w:docPartBody>
    </w:docPart>
    <w:docPart>
      <w:docPartPr>
        <w:name w:val="1957F7F0BAAF4FC1883F71E0828E9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DA607-BAE1-4AA0-B410-2F7F2D1DA436}"/>
      </w:docPartPr>
      <w:docPartBody>
        <w:p w:rsidR="00000000" w:rsidRDefault="00000000">
          <w:pPr>
            <w:pStyle w:val="1957F7F0BAAF4FC1883F71E0828E936F"/>
          </w:pPr>
          <w:r>
            <w:t>EXPERIENCE</w:t>
          </w:r>
        </w:p>
      </w:docPartBody>
    </w:docPart>
    <w:docPart>
      <w:docPartPr>
        <w:name w:val="B64197EFA31B4970A658EF0FF25E4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3A82B-0DB9-4683-B072-4624ED9194FC}"/>
      </w:docPartPr>
      <w:docPartBody>
        <w:p w:rsidR="00000000" w:rsidRDefault="00000000">
          <w:pPr>
            <w:pStyle w:val="B64197EFA31B4970A658EF0FF25E4744"/>
          </w:pPr>
          <w:r w:rsidRPr="00162614">
            <w:t>SKILLS</w:t>
          </w:r>
        </w:p>
      </w:docPartBody>
    </w:docPart>
    <w:docPart>
      <w:docPartPr>
        <w:name w:val="0A01A28950D342ED92655D385C4EC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847D8-6558-4171-8889-B20EB747A305}"/>
      </w:docPartPr>
      <w:docPartBody>
        <w:p w:rsidR="00000000" w:rsidRDefault="00000000">
          <w:pPr>
            <w:pStyle w:val="0A01A28950D342ED92655D385C4EC2E8"/>
          </w:pPr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3E4F746E6D054971A20003E43F87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C7391-D978-4ABC-848C-D0AF6A93C54E}"/>
      </w:docPartPr>
      <w:docPartBody>
        <w:p w:rsidR="00000000" w:rsidRDefault="00000000">
          <w:pPr>
            <w:pStyle w:val="3E4F746E6D054971A20003E43F878356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4967B0CC510742CF9C841C37D41D0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4644E-8631-4B8E-BCF5-DC95425BCEBA}"/>
      </w:docPartPr>
      <w:docPartBody>
        <w:p w:rsidR="00000000" w:rsidRDefault="00000000">
          <w:pPr>
            <w:pStyle w:val="4967B0CC510742CF9C841C37D41D0175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9C9C679A93C34BD6B82A342A3750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CC57D-618F-4269-8188-43A030E75A24}"/>
      </w:docPartPr>
      <w:docPartBody>
        <w:p w:rsidR="00000000" w:rsidRDefault="00000000">
          <w:pPr>
            <w:pStyle w:val="9C9C679A93C34BD6B82A342A3750792A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EF1B9C24FBFB4D19B585F06A158D1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9C500-BDAB-4C23-8E24-EDA538DBA765}"/>
      </w:docPartPr>
      <w:docPartBody>
        <w:p w:rsidR="00000000" w:rsidRDefault="00000000">
          <w:pPr>
            <w:pStyle w:val="EF1B9C24FBFB4D19B585F06A158D1FA4"/>
          </w:pPr>
          <w:r>
            <w:t xml:space="preserve">Actively participated in the development and evolution of brand identities, was </w:t>
          </w:r>
          <w:r>
            <w:t>involved in various stages of project lifecycles, and contributed to projects that received awards.</w:t>
          </w:r>
        </w:p>
      </w:docPartBody>
    </w:docPart>
    <w:docPart>
      <w:docPartPr>
        <w:name w:val="CFD86CEB3BEB47819E0D36AC30A2C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F896E-39FD-47FB-AAF2-EFAA78CBA504}"/>
      </w:docPartPr>
      <w:docPartBody>
        <w:p w:rsidR="00000000" w:rsidRDefault="00000000">
          <w:pPr>
            <w:pStyle w:val="CFD86CEB3BEB47819E0D36AC30A2CEF1"/>
          </w:pPr>
          <w:r w:rsidRPr="00162614">
            <w:t>EDUCATION</w:t>
          </w:r>
        </w:p>
      </w:docPartBody>
    </w:docPart>
    <w:docPart>
      <w:docPartPr>
        <w:name w:val="275DA9A337564AB7B419C7A176E76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471DD-22DB-4C08-904B-0B9B5F5AA693}"/>
      </w:docPartPr>
      <w:docPartBody>
        <w:p w:rsidR="00000000" w:rsidRDefault="00000000">
          <w:pPr>
            <w:pStyle w:val="275DA9A337564AB7B419C7A176E764F9"/>
          </w:pPr>
          <w:r>
            <w:t>Graphic Design Institute</w:t>
          </w:r>
        </w:p>
      </w:docPartBody>
    </w:docPart>
    <w:docPart>
      <w:docPartPr>
        <w:name w:val="151AFBB4E03D4915BB7D9A327258A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86FB-5347-4439-96C1-776ED956286D}"/>
      </w:docPartPr>
      <w:docPartBody>
        <w:p w:rsidR="00000000" w:rsidRDefault="00000000">
          <w:pPr>
            <w:pStyle w:val="151AFBB4E03D4915BB7D9A327258AF6C"/>
          </w:pPr>
          <w:r>
            <w:t>2016-2018</w:t>
          </w:r>
        </w:p>
      </w:docPartBody>
    </w:docPart>
    <w:docPart>
      <w:docPartPr>
        <w:name w:val="18757945486D48E6B4AFB722F1902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DABF-3975-49A5-85AD-BE7FCF86279F}"/>
      </w:docPartPr>
      <w:docPartBody>
        <w:p w:rsidR="00000000" w:rsidRDefault="00000000">
          <w:pPr>
            <w:pStyle w:val="18757945486D48E6B4AFB722F1902D70"/>
          </w:pPr>
          <w:r>
            <w:t>Master of Fine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EB"/>
    <w:rsid w:val="004C70EB"/>
    <w:rsid w:val="00C8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D31199ED148E3B1375844930D5A7B">
    <w:name w:val="9B5D31199ED148E3B1375844930D5A7B"/>
  </w:style>
  <w:style w:type="paragraph" w:customStyle="1" w:styleId="6BC111418DAB40FBB7EB8B33910FFC19">
    <w:name w:val="6BC111418DAB40FBB7EB8B33910FFC19"/>
  </w:style>
  <w:style w:type="paragraph" w:customStyle="1" w:styleId="DB3A276A586848D0BC4E47E9C6B57A39">
    <w:name w:val="DB3A276A586848D0BC4E47E9C6B57A39"/>
  </w:style>
  <w:style w:type="paragraph" w:customStyle="1" w:styleId="255564A25B124920BBB5C1652A161415">
    <w:name w:val="255564A25B124920BBB5C1652A161415"/>
  </w:style>
  <w:style w:type="paragraph" w:customStyle="1" w:styleId="B7A606ECD3CC461FB713664A7B6FBA6E">
    <w:name w:val="B7A606ECD3CC461FB713664A7B6FBA6E"/>
  </w:style>
  <w:style w:type="paragraph" w:customStyle="1" w:styleId="E1CF668B1B404AF98077965F5A86C5B4">
    <w:name w:val="E1CF668B1B404AF98077965F5A86C5B4"/>
  </w:style>
  <w:style w:type="paragraph" w:customStyle="1" w:styleId="584EFBF242D249419E659C89E19F751E">
    <w:name w:val="584EFBF242D249419E659C89E19F751E"/>
  </w:style>
  <w:style w:type="paragraph" w:customStyle="1" w:styleId="2CF9677273DD4298BF749584FCE97730">
    <w:name w:val="2CF9677273DD4298BF749584FCE97730"/>
  </w:style>
  <w:style w:type="paragraph" w:customStyle="1" w:styleId="899E536918A14C6DB135A45156A2A3F8">
    <w:name w:val="899E536918A14C6DB135A45156A2A3F8"/>
  </w:style>
  <w:style w:type="paragraph" w:customStyle="1" w:styleId="676ADFF7AB944357B51BA675A782CAC6">
    <w:name w:val="676ADFF7AB944357B51BA675A782CAC6"/>
  </w:style>
  <w:style w:type="paragraph" w:customStyle="1" w:styleId="128F5A7BE95248339ED19BB9BD3AF883">
    <w:name w:val="128F5A7BE95248339ED19BB9BD3AF883"/>
  </w:style>
  <w:style w:type="paragraph" w:customStyle="1" w:styleId="FF3BBFE1B9914AB2A90D8F9AD7CF9E39">
    <w:name w:val="FF3BBFE1B9914AB2A90D8F9AD7CF9E39"/>
  </w:style>
  <w:style w:type="paragraph" w:customStyle="1" w:styleId="1957F7F0BAAF4FC1883F71E0828E936F">
    <w:name w:val="1957F7F0BAAF4FC1883F71E0828E936F"/>
  </w:style>
  <w:style w:type="paragraph" w:customStyle="1" w:styleId="B64197EFA31B4970A658EF0FF25E4744">
    <w:name w:val="B64197EFA31B4970A658EF0FF25E4744"/>
  </w:style>
  <w:style w:type="paragraph" w:customStyle="1" w:styleId="B8F2E63066CF4F9CAB842A78C8D32F84">
    <w:name w:val="B8F2E63066CF4F9CAB842A78C8D32F84"/>
  </w:style>
  <w:style w:type="paragraph" w:customStyle="1" w:styleId="2BFA76CD10F34F64B4F866C6A8B7A3FD">
    <w:name w:val="2BFA76CD10F34F64B4F866C6A8B7A3FD"/>
  </w:style>
  <w:style w:type="paragraph" w:customStyle="1" w:styleId="0A01A28950D342ED92655D385C4EC2E8">
    <w:name w:val="0A01A28950D342ED92655D385C4EC2E8"/>
  </w:style>
  <w:style w:type="paragraph" w:customStyle="1" w:styleId="E01BE98CB5BF43B7A6A6D4EB2B854760">
    <w:name w:val="E01BE98CB5BF43B7A6A6D4EB2B854760"/>
  </w:style>
  <w:style w:type="paragraph" w:customStyle="1" w:styleId="16CC5E254E7B400982F69B9B6CDD0BC8">
    <w:name w:val="16CC5E254E7B400982F69B9B6CDD0BC8"/>
  </w:style>
  <w:style w:type="paragraph" w:customStyle="1" w:styleId="3E4F746E6D054971A20003E43F878356">
    <w:name w:val="3E4F746E6D054971A20003E43F878356"/>
  </w:style>
  <w:style w:type="paragraph" w:customStyle="1" w:styleId="45C8C6A6E3AF4720BAB7400C655DDAD9">
    <w:name w:val="45C8C6A6E3AF4720BAB7400C655DDAD9"/>
  </w:style>
  <w:style w:type="paragraph" w:customStyle="1" w:styleId="629E989E24104CC2A07B05E3F7F06392">
    <w:name w:val="629E989E24104CC2A07B05E3F7F06392"/>
  </w:style>
  <w:style w:type="paragraph" w:customStyle="1" w:styleId="4967B0CC510742CF9C841C37D41D0175">
    <w:name w:val="4967B0CC510742CF9C841C37D41D0175"/>
  </w:style>
  <w:style w:type="paragraph" w:customStyle="1" w:styleId="9C9C679A93C34BD6B82A342A3750792A">
    <w:name w:val="9C9C679A93C34BD6B82A342A3750792A"/>
  </w:style>
  <w:style w:type="paragraph" w:customStyle="1" w:styleId="8579517741D44329886DEC914BC1BDF6">
    <w:name w:val="8579517741D44329886DEC914BC1BDF6"/>
  </w:style>
  <w:style w:type="paragraph" w:customStyle="1" w:styleId="9221C843D0444E649B4D967C4315E00F">
    <w:name w:val="9221C843D0444E649B4D967C4315E00F"/>
  </w:style>
  <w:style w:type="paragraph" w:customStyle="1" w:styleId="EF1B9C24FBFB4D19B585F06A158D1FA4">
    <w:name w:val="EF1B9C24FBFB4D19B585F06A158D1FA4"/>
  </w:style>
  <w:style w:type="paragraph" w:customStyle="1" w:styleId="CFD86CEB3BEB47819E0D36AC30A2CEF1">
    <w:name w:val="CFD86CEB3BEB47819E0D36AC30A2CEF1"/>
  </w:style>
  <w:style w:type="paragraph" w:customStyle="1" w:styleId="6F1BF48BDA524972967A63F2F4D259EF">
    <w:name w:val="6F1BF48BDA524972967A63F2F4D259EF"/>
  </w:style>
  <w:style w:type="paragraph" w:customStyle="1" w:styleId="C5C5FF66CAD24EE9BF5714472EB08112">
    <w:name w:val="C5C5FF66CAD24EE9BF5714472EB08112"/>
  </w:style>
  <w:style w:type="paragraph" w:customStyle="1" w:styleId="A98058A17A8C410292DD87CB3D5FEB19">
    <w:name w:val="A98058A17A8C410292DD87CB3D5FEB19"/>
  </w:style>
  <w:style w:type="paragraph" w:customStyle="1" w:styleId="275DA9A337564AB7B419C7A176E764F9">
    <w:name w:val="275DA9A337564AB7B419C7A176E764F9"/>
  </w:style>
  <w:style w:type="paragraph" w:customStyle="1" w:styleId="151AFBB4E03D4915BB7D9A327258AF6C">
    <w:name w:val="151AFBB4E03D4915BB7D9A327258AF6C"/>
  </w:style>
  <w:style w:type="paragraph" w:customStyle="1" w:styleId="18757945486D48E6B4AFB722F1902D70">
    <w:name w:val="18757945486D48E6B4AFB722F1902D70"/>
  </w:style>
  <w:style w:type="paragraph" w:customStyle="1" w:styleId="6A9BCCD9BE354721B9BA62A03BE28308">
    <w:name w:val="6A9BCCD9BE354721B9BA62A03BE28308"/>
  </w:style>
  <w:style w:type="paragraph" w:customStyle="1" w:styleId="B19E025F48774E7680A6C0BA5B895567">
    <w:name w:val="B19E025F48774E7680A6C0BA5B895567"/>
  </w:style>
  <w:style w:type="paragraph" w:customStyle="1" w:styleId="270444C9B10A4C4DBFEFF75B16F115E4">
    <w:name w:val="270444C9B10A4C4DBFEFF75B16F11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Irishel Lolong</dc:creator>
  <cp:keywords/>
  <dc:description/>
  <cp:lastModifiedBy>Irishel Lolong</cp:lastModifiedBy>
  <cp:revision>2</cp:revision>
  <dcterms:created xsi:type="dcterms:W3CDTF">2024-06-19T10:01:00Z</dcterms:created>
  <dcterms:modified xsi:type="dcterms:W3CDTF">2024-06-19T10:01:00Z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